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862BDA">
      <w:pPr>
        <w:pStyle w:val="Title"/>
      </w:pPr>
      <w:r>
        <w:t>Audio References</w:t>
      </w:r>
    </w:p>
    <w:p w:rsidR="00855982" w:rsidRPr="00855982" w:rsidRDefault="00862BDA" w:rsidP="00855982">
      <w:pPr>
        <w:pStyle w:val="Heading1"/>
      </w:pPr>
      <w:r>
        <w:t>Licenses</w:t>
      </w:r>
    </w:p>
    <w:p w:rsidR="00960A45" w:rsidRDefault="00862BDA" w:rsidP="00862BDA">
      <w:r>
        <w:t xml:space="preserve">All audio bytes are source from the GDC </w:t>
      </w:r>
      <w:r w:rsidR="00F320C6">
        <w:t>Game Audio</w:t>
      </w:r>
      <w:r>
        <w:t xml:space="preserve"> Bundle provided by Sonniss.com. These audio bytes are </w:t>
      </w:r>
      <w:r w:rsidR="00960A45">
        <w:t>non-exclusive and</w:t>
      </w:r>
      <w:r>
        <w:t xml:space="preserve"> Royalty free.</w:t>
      </w:r>
      <w:r w:rsidR="00960A45">
        <w:t xml:space="preserve"> </w:t>
      </w:r>
    </w:p>
    <w:p w:rsidR="00862BDA" w:rsidRDefault="00960A45" w:rsidP="00862BDA">
      <w:r>
        <w:t>The individual sounds are listed below with their original license holders/authors.</w:t>
      </w:r>
    </w:p>
    <w:p w:rsidR="00862BDA" w:rsidRDefault="00862BDA" w:rsidP="00F320C6">
      <w:pPr>
        <w:pStyle w:val="Heading3"/>
      </w:pPr>
    </w:p>
    <w:p w:rsidR="00862BDA" w:rsidRDefault="00F320C6" w:rsidP="00F320C6">
      <w:pPr>
        <w:pStyle w:val="Heading3"/>
      </w:pPr>
      <w:r>
        <w:t>BrickBreak</w:t>
      </w:r>
    </w:p>
    <w:p w:rsidR="00F320C6" w:rsidRDefault="00F320C6" w:rsidP="00F320C6">
      <w:pPr>
        <w:pStyle w:val="Heading3"/>
      </w:pPr>
    </w:p>
    <w:p w:rsidR="00960A45" w:rsidRDefault="00960A45" w:rsidP="00960A45">
      <w:r>
        <w:rPr>
          <w:u w:val="single"/>
        </w:rPr>
        <w:t>BrickBreak</w:t>
      </w:r>
      <w:r>
        <w:t xml:space="preserve"> is licensed under the name of </w:t>
      </w:r>
      <w:r w:rsidRPr="00F320C6">
        <w:rPr>
          <w:i/>
          <w:u w:val="single"/>
        </w:rPr>
        <w:t xml:space="preserve">Smash Rock </w:t>
      </w:r>
      <w:proofErr w:type="gramStart"/>
      <w:r w:rsidRPr="00F320C6">
        <w:rPr>
          <w:i/>
          <w:u w:val="single"/>
        </w:rPr>
        <w:t>On</w:t>
      </w:r>
      <w:proofErr w:type="gramEnd"/>
      <w:r w:rsidRPr="00F320C6">
        <w:rPr>
          <w:i/>
          <w:u w:val="single"/>
        </w:rPr>
        <w:t xml:space="preserve"> Debris</w:t>
      </w:r>
    </w:p>
    <w:p w:rsidR="00960A45" w:rsidRDefault="00960A45" w:rsidP="00960A45"/>
    <w:p w:rsidR="00960A45" w:rsidRDefault="00960A45" w:rsidP="00960A45">
      <w:r>
        <w:rPr>
          <w:i/>
        </w:rPr>
        <w:t xml:space="preserve">Smash Rock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Debris</w:t>
      </w:r>
      <w:r>
        <w:t xml:space="preserve"> is licensed by </w:t>
      </w:r>
      <w:r>
        <w:rPr>
          <w:b/>
        </w:rPr>
        <w:t>M</w:t>
      </w:r>
      <w:r>
        <w:rPr>
          <w:b/>
        </w:rPr>
        <w:t>echanical Wave</w:t>
      </w:r>
      <w:r>
        <w:t xml:space="preserve"> </w:t>
      </w:r>
      <w:r>
        <w:t xml:space="preserve">in their </w:t>
      </w:r>
      <w:r w:rsidRPr="00F320C6">
        <w:rPr>
          <w:b/>
          <w:i/>
        </w:rPr>
        <w:t>Rock Brick and Dirt</w:t>
      </w:r>
      <w:r>
        <w:rPr>
          <w:b/>
          <w:i/>
        </w:rPr>
        <w:t xml:space="preserve"> </w:t>
      </w:r>
      <w:r>
        <w:t>Sound pack in the GDC 201</w:t>
      </w:r>
      <w:r w:rsidR="000569C7">
        <w:t>5</w:t>
      </w:r>
      <w:r>
        <w:t xml:space="preserve"> collection.</w:t>
      </w:r>
    </w:p>
    <w:p w:rsidR="00F320C6" w:rsidRDefault="00F320C6" w:rsidP="00F320C6"/>
    <w:p w:rsidR="00F320C6" w:rsidRDefault="00D926B1" w:rsidP="00F320C6">
      <w:pPr>
        <w:pStyle w:val="Heading3"/>
      </w:pPr>
      <w:r>
        <w:t>Gold</w:t>
      </w:r>
      <w:r w:rsidR="00F320C6">
        <w:t>BrickBreak</w:t>
      </w:r>
    </w:p>
    <w:p w:rsidR="00F320C6" w:rsidRDefault="00F320C6" w:rsidP="00F320C6">
      <w:pPr>
        <w:pStyle w:val="Heading3"/>
      </w:pPr>
    </w:p>
    <w:p w:rsidR="00D926B1" w:rsidRDefault="00D926B1" w:rsidP="00F320C6">
      <w:r>
        <w:rPr>
          <w:u w:val="single"/>
        </w:rPr>
        <w:t>Gold</w:t>
      </w:r>
      <w:r w:rsidR="00F320C6" w:rsidRPr="00F320C6">
        <w:rPr>
          <w:u w:val="single"/>
        </w:rPr>
        <w:t>BrickBreak</w:t>
      </w:r>
      <w:r w:rsidR="00F320C6">
        <w:t xml:space="preserve"> is</w:t>
      </w:r>
      <w:r w:rsidR="00F320C6">
        <w:t xml:space="preserve"> a mix of</w:t>
      </w:r>
      <w:r w:rsidR="007A439E">
        <w:t>.</w:t>
      </w:r>
      <w:r>
        <w:t xml:space="preserve"> </w:t>
      </w:r>
      <w:r w:rsidRPr="00D926B1">
        <w:rPr>
          <w:i/>
          <w:u w:val="single"/>
        </w:rPr>
        <w:t>Plate impact Parry</w:t>
      </w:r>
      <w:r>
        <w:t xml:space="preserve"> and </w:t>
      </w:r>
      <w:r>
        <w:rPr>
          <w:i/>
          <w:u w:val="single"/>
        </w:rPr>
        <w:t>Drop, Glass, Table, Metal, Debree</w:t>
      </w:r>
      <w:r>
        <w:t xml:space="preserve">. </w:t>
      </w:r>
    </w:p>
    <w:p w:rsidR="00960A45" w:rsidRDefault="00960A45" w:rsidP="00F320C6"/>
    <w:p w:rsidR="00F320C6" w:rsidRDefault="00D926B1" w:rsidP="00F320C6">
      <w:r w:rsidRPr="00D926B1">
        <w:rPr>
          <w:i/>
        </w:rPr>
        <w:t>Plate impact Parry</w:t>
      </w:r>
      <w:r>
        <w:t xml:space="preserve"> is</w:t>
      </w:r>
      <w:r w:rsidR="00F320C6">
        <w:t xml:space="preserve"> licensed by </w:t>
      </w:r>
      <w:r>
        <w:rPr>
          <w:b/>
        </w:rPr>
        <w:t>Double Trouble Audio</w:t>
      </w:r>
      <w:r w:rsidR="00F320C6">
        <w:t xml:space="preserve"> in their </w:t>
      </w:r>
      <w:r>
        <w:rPr>
          <w:b/>
          <w:i/>
        </w:rPr>
        <w:t>Medieval Armour and Impacts</w:t>
      </w:r>
      <w:r w:rsidR="00F320C6">
        <w:t xml:space="preserve"> Sound pack in the GDC 201</w:t>
      </w:r>
      <w:r>
        <w:t>7</w:t>
      </w:r>
      <w:r w:rsidR="00F320C6">
        <w:t xml:space="preserve"> collection.</w:t>
      </w:r>
    </w:p>
    <w:p w:rsidR="00D926B1" w:rsidRDefault="00D926B1" w:rsidP="00F320C6"/>
    <w:p w:rsidR="00D926B1" w:rsidRDefault="00960A45" w:rsidP="00D926B1">
      <w:r>
        <w:rPr>
          <w:i/>
        </w:rPr>
        <w:t>Drop, Glass, Table, Metal, Debree</w:t>
      </w:r>
      <w:r w:rsidR="00D926B1">
        <w:t xml:space="preserve"> is licensed by </w:t>
      </w:r>
      <w:r w:rsidR="00D926B1">
        <w:rPr>
          <w:b/>
        </w:rPr>
        <w:t>Double Trouble Audio</w:t>
      </w:r>
      <w:r w:rsidR="00D926B1">
        <w:t xml:space="preserve"> in their </w:t>
      </w:r>
      <w:r>
        <w:rPr>
          <w:b/>
          <w:i/>
        </w:rPr>
        <w:t>Shards</w:t>
      </w:r>
      <w:r w:rsidR="00D926B1">
        <w:t xml:space="preserve"> Sound pack in the GDC 2017 collection.</w:t>
      </w:r>
    </w:p>
    <w:p w:rsidR="00F320C6" w:rsidRDefault="00F320C6" w:rsidP="00F320C6"/>
    <w:p w:rsidR="00D926B1" w:rsidRDefault="00D926B1" w:rsidP="00D926B1">
      <w:pPr>
        <w:pStyle w:val="Heading3"/>
      </w:pPr>
      <w:r>
        <w:t>Ding</w:t>
      </w:r>
    </w:p>
    <w:p w:rsidR="00D926B1" w:rsidRDefault="00D926B1" w:rsidP="00D926B1">
      <w:pPr>
        <w:pStyle w:val="Heading3"/>
      </w:pPr>
    </w:p>
    <w:p w:rsidR="00D926B1" w:rsidRDefault="00D926B1" w:rsidP="00D926B1">
      <w:r>
        <w:rPr>
          <w:u w:val="single"/>
        </w:rPr>
        <w:t>Ding</w:t>
      </w:r>
      <w:r>
        <w:t xml:space="preserve"> is licensed </w:t>
      </w:r>
      <w:r>
        <w:t>under the name of Anvil hits – Tree hits.</w:t>
      </w:r>
    </w:p>
    <w:p w:rsidR="00960A45" w:rsidRDefault="00960A45" w:rsidP="00D926B1"/>
    <w:p w:rsidR="00D926B1" w:rsidRDefault="00D926B1" w:rsidP="00D926B1">
      <w:r w:rsidRPr="00D926B1">
        <w:rPr>
          <w:i/>
        </w:rPr>
        <w:t>Anvil hits - Tree hits</w:t>
      </w:r>
      <w:r>
        <w:t xml:space="preserve"> </w:t>
      </w:r>
      <w:proofErr w:type="gramStart"/>
      <w:r>
        <w:t>is</w:t>
      </w:r>
      <w:proofErr w:type="gramEnd"/>
      <w:r>
        <w:t xml:space="preserve"> licensed by </w:t>
      </w:r>
      <w:r>
        <w:rPr>
          <w:b/>
        </w:rPr>
        <w:t>Mononeshot</w:t>
      </w:r>
      <w:r>
        <w:t xml:space="preserve"> in their </w:t>
      </w:r>
      <w:r>
        <w:rPr>
          <w:b/>
          <w:i/>
        </w:rPr>
        <w:t xml:space="preserve">Medieval, Smithy </w:t>
      </w:r>
      <w:r>
        <w:t>Sound pack in the GDC 2017 collection.</w:t>
      </w:r>
    </w:p>
    <w:p w:rsidR="000569C7" w:rsidRDefault="000569C7" w:rsidP="000569C7">
      <w:pPr>
        <w:pStyle w:val="Heading3"/>
      </w:pPr>
      <w:r>
        <w:lastRenderedPageBreak/>
        <w:t>Thud</w:t>
      </w:r>
    </w:p>
    <w:p w:rsidR="000569C7" w:rsidRDefault="000569C7" w:rsidP="000569C7">
      <w:pPr>
        <w:pStyle w:val="Heading3"/>
      </w:pPr>
    </w:p>
    <w:p w:rsidR="000569C7" w:rsidRDefault="000569C7" w:rsidP="000569C7">
      <w:r>
        <w:rPr>
          <w:u w:val="single"/>
        </w:rPr>
        <w:t>Thud</w:t>
      </w:r>
      <w:r>
        <w:t xml:space="preserve"> is licensed under the name of </w:t>
      </w:r>
      <w:r>
        <w:t>Metal Shelf Hit 02</w:t>
      </w:r>
      <w:r>
        <w:t>.</w:t>
      </w:r>
    </w:p>
    <w:p w:rsidR="000569C7" w:rsidRDefault="000569C7" w:rsidP="000569C7"/>
    <w:p w:rsidR="000569C7" w:rsidRDefault="000569C7" w:rsidP="000569C7">
      <w:r>
        <w:rPr>
          <w:i/>
        </w:rPr>
        <w:t xml:space="preserve">Metal Shelf Hit 02 </w:t>
      </w:r>
      <w:r>
        <w:t>is</w:t>
      </w:r>
      <w:r>
        <w:t xml:space="preserve"> licensed by </w:t>
      </w:r>
      <w:r>
        <w:rPr>
          <w:b/>
        </w:rPr>
        <w:t>RDGSFX008</w:t>
      </w:r>
      <w:r>
        <w:t xml:space="preserve"> in their </w:t>
      </w:r>
      <w:r>
        <w:rPr>
          <w:b/>
          <w:i/>
        </w:rPr>
        <w:t xml:space="preserve">The Metal Shelf </w:t>
      </w:r>
      <w:r>
        <w:t>Sound pack in the GDC 201</w:t>
      </w:r>
      <w:r>
        <w:t>5</w:t>
      </w:r>
      <w:r>
        <w:t xml:space="preserve"> collection.</w:t>
      </w:r>
    </w:p>
    <w:p w:rsidR="000569C7" w:rsidRDefault="000569C7" w:rsidP="000569C7"/>
    <w:p w:rsidR="00CE3086" w:rsidRDefault="00CE3086" w:rsidP="00CE3086">
      <w:pPr>
        <w:pStyle w:val="Heading3"/>
      </w:pPr>
      <w:r>
        <w:t>UI Sound packs</w:t>
      </w:r>
    </w:p>
    <w:p w:rsidR="00CE3086" w:rsidRDefault="00CE3086" w:rsidP="000569C7"/>
    <w:p w:rsidR="00CE3086" w:rsidRDefault="00CE3086" w:rsidP="000569C7">
      <w:r>
        <w:t>The UI sounds for Select, scroll, Back and Error are the following:</w:t>
      </w:r>
    </w:p>
    <w:p w:rsidR="00CE3086" w:rsidRPr="00CE3086" w:rsidRDefault="00CE3086" w:rsidP="000569C7">
      <w:pPr>
        <w:rPr>
          <w:i/>
          <w:u w:val="single"/>
        </w:rPr>
      </w:pPr>
      <w:r w:rsidRPr="00CE3086">
        <w:rPr>
          <w:i/>
          <w:u w:val="single"/>
        </w:rPr>
        <w:t>Back:  BackVersion4</w:t>
      </w:r>
    </w:p>
    <w:p w:rsidR="00CE3086" w:rsidRPr="00CE3086" w:rsidRDefault="00CE3086" w:rsidP="000569C7">
      <w:pPr>
        <w:rPr>
          <w:i/>
          <w:u w:val="single"/>
        </w:rPr>
      </w:pPr>
      <w:r w:rsidRPr="00CE3086">
        <w:rPr>
          <w:i/>
          <w:u w:val="single"/>
        </w:rPr>
        <w:t xml:space="preserve">Error: ErrorVersion14 </w:t>
      </w:r>
    </w:p>
    <w:p w:rsidR="00CE3086" w:rsidRPr="00CE3086" w:rsidRDefault="00CE3086" w:rsidP="000569C7">
      <w:pPr>
        <w:rPr>
          <w:i/>
          <w:u w:val="single"/>
        </w:rPr>
      </w:pPr>
      <w:r w:rsidRPr="00CE3086">
        <w:rPr>
          <w:i/>
          <w:u w:val="single"/>
        </w:rPr>
        <w:t>Scrolling: Scroll Version04</w:t>
      </w:r>
    </w:p>
    <w:p w:rsidR="00CE3086" w:rsidRPr="00CE3086" w:rsidRDefault="00CE3086" w:rsidP="000569C7">
      <w:pPr>
        <w:rPr>
          <w:i/>
          <w:u w:val="single"/>
        </w:rPr>
      </w:pPr>
      <w:r w:rsidRPr="00CE3086">
        <w:rPr>
          <w:i/>
          <w:u w:val="single"/>
        </w:rPr>
        <w:t>Select: SelectVersion03</w:t>
      </w:r>
    </w:p>
    <w:p w:rsidR="00CE3086" w:rsidRDefault="00CE3086" w:rsidP="000569C7"/>
    <w:p w:rsidR="00D27B25" w:rsidRDefault="00CE3086" w:rsidP="000569C7">
      <w:r>
        <w:t xml:space="preserve">These sound bytes are </w:t>
      </w:r>
      <w:r>
        <w:t xml:space="preserve">licensed by </w:t>
      </w:r>
      <w:r>
        <w:rPr>
          <w:b/>
        </w:rPr>
        <w:t xml:space="preserve">Kpow Sounds </w:t>
      </w:r>
      <w:r>
        <w:t xml:space="preserve">in their </w:t>
      </w:r>
      <w:r>
        <w:rPr>
          <w:b/>
          <w:i/>
        </w:rPr>
        <w:t>UI SOUNDPACKS</w:t>
      </w:r>
      <w:r>
        <w:rPr>
          <w:b/>
          <w:i/>
        </w:rPr>
        <w:t xml:space="preserve"> </w:t>
      </w:r>
      <w:r>
        <w:t>Sound pack in the GDC 2015 collection.</w:t>
      </w:r>
      <w:bookmarkStart w:id="0" w:name="_GoBack"/>
      <w:bookmarkEnd w:id="0"/>
    </w:p>
    <w:p w:rsidR="00D27B25" w:rsidRDefault="00D27B25" w:rsidP="000569C7"/>
    <w:p w:rsidR="00D27B25" w:rsidRDefault="00D27B25" w:rsidP="000569C7"/>
    <w:p w:rsidR="00D27B25" w:rsidRPr="000569C7" w:rsidRDefault="00D27B25" w:rsidP="000569C7">
      <w:r>
        <w:t xml:space="preserve">The music piece was created in GarageBand by </w:t>
      </w:r>
      <w:r w:rsidRPr="00D27B25">
        <w:rPr>
          <w:b/>
        </w:rPr>
        <w:t>Adam Higgins</w:t>
      </w:r>
      <w:r>
        <w:t xml:space="preserve"> for the purposes of this project.</w:t>
      </w:r>
    </w:p>
    <w:sectPr w:rsidR="00D27B25" w:rsidRPr="000569C7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CC" w:rsidRDefault="00E61CCC" w:rsidP="00855982">
      <w:pPr>
        <w:spacing w:after="0" w:line="240" w:lineRule="auto"/>
      </w:pPr>
      <w:r>
        <w:separator/>
      </w:r>
    </w:p>
  </w:endnote>
  <w:endnote w:type="continuationSeparator" w:id="0">
    <w:p w:rsidR="00E61CCC" w:rsidRDefault="00E61CC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B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CC" w:rsidRDefault="00E61CCC" w:rsidP="00855982">
      <w:pPr>
        <w:spacing w:after="0" w:line="240" w:lineRule="auto"/>
      </w:pPr>
      <w:r>
        <w:separator/>
      </w:r>
    </w:p>
  </w:footnote>
  <w:footnote w:type="continuationSeparator" w:id="0">
    <w:p w:rsidR="00E61CCC" w:rsidRDefault="00E61CC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DA"/>
    <w:rsid w:val="000569C7"/>
    <w:rsid w:val="001D4362"/>
    <w:rsid w:val="007833A7"/>
    <w:rsid w:val="007A439E"/>
    <w:rsid w:val="00855982"/>
    <w:rsid w:val="00862BDA"/>
    <w:rsid w:val="00960A45"/>
    <w:rsid w:val="00A10484"/>
    <w:rsid w:val="00CE3086"/>
    <w:rsid w:val="00D27B25"/>
    <w:rsid w:val="00D926B1"/>
    <w:rsid w:val="00E61CCC"/>
    <w:rsid w:val="00F320C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4EB5"/>
  <w15:chartTrackingRefBased/>
  <w15:docId w15:val="{82C1F186-0380-4C05-B27A-5D8162E2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dfgdf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E"/>
    <w:rsid w:val="00A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862EF97584F16946BF68518AB221B">
    <w:name w:val="81A862EF97584F16946BF68518AB221B"/>
  </w:style>
  <w:style w:type="paragraph" w:customStyle="1" w:styleId="FE3FCB75B64247E0B7F4A73CB6A6DF1C">
    <w:name w:val="FE3FCB75B64247E0B7F4A73CB6A6DF1C"/>
  </w:style>
  <w:style w:type="paragraph" w:customStyle="1" w:styleId="54E1717682D44B9E865DDE11EC81ED76">
    <w:name w:val="54E1717682D44B9E865DDE11EC81E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Higgins</dc:creator>
  <cp:lastModifiedBy>Adam Higgins</cp:lastModifiedBy>
  <cp:revision>4</cp:revision>
  <dcterms:created xsi:type="dcterms:W3CDTF">2017-11-13T03:58:00Z</dcterms:created>
  <dcterms:modified xsi:type="dcterms:W3CDTF">2017-11-13T04:54:00Z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